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xmlns:wp14="http://schemas.microsoft.com/office/word/2010/wordml" w:rsidR="00981912" w:rsidTr="002D71E7" w14:paraId="58C6E8A6" wp14:textId="77777777">
        <w:trPr>
          <w:trHeight w:val="906"/>
          <w:tblHeader/>
        </w:trPr>
        <w:tc>
          <w:tcPr>
            <w:tcW w:w="1234" w:type="dxa"/>
          </w:tcPr>
          <w:p w:rsidR="00981912" w:rsidP="00267596" w:rsidRDefault="00981912" w14:paraId="672A6659" wp14:textId="77777777"/>
        </w:tc>
        <w:tc>
          <w:tcPr>
            <w:tcW w:w="7537" w:type="dxa"/>
          </w:tcPr>
          <w:p w:rsidR="00981912" w:rsidP="009C0DEE" w:rsidRDefault="00981912" w14:paraId="138522E2" wp14:textId="77777777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xmlns:wp14="http://schemas.microsoft.com/office/word/2010/wordml" w:rsidR="00981912" w:rsidP="00981912" w:rsidRDefault="00A83CFF" w14:paraId="6D577E10" wp14:textId="77777777">
      <w:pPr>
        <w:rPr>
          <w:lang w:bidi="fr-FR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653F38CF" wp14:editId="7777777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D87" w:rsidR="009C0DEE"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434AC3D1" wp14:editId="7BC10DE4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D84AC3A">
        <w:rPr/>
        <w:t/>
      </w:r>
      <w:r w:rsidR="27D7E51F">
        <w:rPr/>
        <w:t/>
      </w:r>
    </w:p>
    <w:p xmlns:wp14="http://schemas.microsoft.com/office/word/2010/wordml" w:rsidRPr="008B7D87" w:rsidR="00981912" w:rsidP="00981912" w:rsidRDefault="00981912" w14:paraId="45F75EDA" wp14:textId="6ABCFAB0">
      <w:pPr>
        <w:rPr>
          <w:sz w:val="28"/>
          <w:szCs w:val="28"/>
          <w:lang w:bidi="fr-FR"/>
        </w:rPr>
      </w:pPr>
      <w:r w:rsidRPr="27D7E51F" w:rsidR="00981912">
        <w:rPr>
          <w:sz w:val="28"/>
          <w:szCs w:val="28"/>
          <w:lang w:bidi="fr-FR"/>
        </w:rPr>
        <w:t>Semaine du</w:t>
      </w:r>
      <w:r w:rsidRPr="27D7E51F" w:rsidR="00DF5FD0">
        <w:rPr>
          <w:sz w:val="28"/>
          <w:szCs w:val="28"/>
          <w:lang w:bidi="fr-FR"/>
        </w:rPr>
        <w:t xml:space="preserve"> </w:t>
      </w:r>
      <w:r w:rsidRPr="27D7E51F" w:rsidR="7C5BEF70">
        <w:rPr>
          <w:sz w:val="28"/>
          <w:szCs w:val="28"/>
          <w:lang w:bidi="fr-FR"/>
        </w:rPr>
        <w:t>29</w:t>
      </w:r>
      <w:r w:rsidRPr="27D7E51F" w:rsidR="00DF5FD0">
        <w:rPr>
          <w:sz w:val="28"/>
          <w:szCs w:val="28"/>
          <w:lang w:bidi="fr-FR"/>
        </w:rPr>
        <w:t>/0</w:t>
      </w:r>
      <w:r w:rsidRPr="27D7E51F" w:rsidR="5E5341EB">
        <w:rPr>
          <w:sz w:val="28"/>
          <w:szCs w:val="28"/>
          <w:lang w:bidi="fr-FR"/>
        </w:rPr>
        <w:t>6</w:t>
      </w:r>
      <w:r w:rsidRPr="27D7E51F" w:rsidR="00981912">
        <w:rPr>
          <w:sz w:val="28"/>
          <w:szCs w:val="28"/>
          <w:lang w:bidi="fr-FR"/>
        </w:rPr>
        <w:t xml:space="preserve"> au </w:t>
      </w:r>
      <w:r w:rsidRPr="27D7E51F" w:rsidR="363FC711">
        <w:rPr>
          <w:sz w:val="28"/>
          <w:szCs w:val="28"/>
          <w:lang w:bidi="fr-FR"/>
        </w:rPr>
        <w:t>0</w:t>
      </w:r>
      <w:r w:rsidRPr="27D7E51F" w:rsidR="65D93043">
        <w:rPr>
          <w:sz w:val="28"/>
          <w:szCs w:val="28"/>
          <w:lang w:bidi="fr-FR"/>
        </w:rPr>
        <w:t>3</w:t>
      </w:r>
      <w:r w:rsidRPr="27D7E51F" w:rsidR="00DF5FD0">
        <w:rPr>
          <w:sz w:val="28"/>
          <w:szCs w:val="28"/>
          <w:lang w:bidi="fr-FR"/>
        </w:rPr>
        <w:t>/07</w:t>
      </w:r>
    </w:p>
    <w:p xmlns:wp14="http://schemas.microsoft.com/office/word/2010/wordml" w:rsidRPr="00DB791E" w:rsidR="00981912" w:rsidP="00981912" w:rsidRDefault="00981912" w14:paraId="58A5D19C" wp14:textId="77777777">
      <w:pPr>
        <w:pStyle w:val="Titre1"/>
        <w:rPr>
          <w:lang w:bidi="fr-FR"/>
        </w:rPr>
      </w:pPr>
      <w:r>
        <w:rPr>
          <w:lang w:bidi="fr-FR"/>
        </w:rPr>
        <w:t>Participants</w:t>
      </w:r>
    </w:p>
    <w:p xmlns:wp14="http://schemas.microsoft.com/office/word/2010/wordml" w:rsidR="00981912" w:rsidP="60D90ED7" w:rsidRDefault="60D90ED7" w14:paraId="43FA257C" wp14:textId="77777777">
      <w:pPr>
        <w:rPr>
          <w:rStyle w:val="lev"/>
          <w:lang w:bidi="fr-FR"/>
        </w:rPr>
      </w:pPr>
      <w:r w:rsidRPr="60D90ED7">
        <w:rPr>
          <w:lang w:bidi="fr-FR"/>
        </w:rPr>
        <w:t xml:space="preserve">Présents : </w:t>
      </w:r>
      <w:proofErr w:type="spellStart"/>
      <w:r w:rsidR="006E3BFB">
        <w:rPr>
          <w:rStyle w:val="lev"/>
          <w:lang w:bidi="fr-FR"/>
        </w:rPr>
        <w:t>Loan</w:t>
      </w:r>
      <w:proofErr w:type="spellEnd"/>
      <w:r w:rsidR="006E3BFB">
        <w:rPr>
          <w:rStyle w:val="lev"/>
          <w:lang w:bidi="fr-FR"/>
        </w:rPr>
        <w:t xml:space="preserve"> Courtois</w:t>
      </w:r>
      <w:r w:rsidRPr="60D90ED7">
        <w:rPr>
          <w:rStyle w:val="lev"/>
          <w:lang w:bidi="fr-FR"/>
        </w:rPr>
        <w:t xml:space="preserve">, </w:t>
      </w:r>
      <w:r w:rsidR="006E3BFB">
        <w:rPr>
          <w:rStyle w:val="lev"/>
          <w:lang w:bidi="fr-FR"/>
        </w:rPr>
        <w:t>Alyssa</w:t>
      </w:r>
      <w:r w:rsidRPr="60D90ED7">
        <w:rPr>
          <w:rStyle w:val="lev"/>
          <w:lang w:bidi="fr-FR"/>
        </w:rPr>
        <w:t xml:space="preserve"> </w:t>
      </w:r>
      <w:r w:rsidR="006E3BFB">
        <w:rPr>
          <w:rStyle w:val="lev"/>
          <w:lang w:bidi="fr-FR"/>
        </w:rPr>
        <w:t>Boyer</w:t>
      </w:r>
      <w:r w:rsidRPr="60D90ED7">
        <w:rPr>
          <w:rStyle w:val="lev"/>
          <w:lang w:bidi="fr-FR"/>
        </w:rPr>
        <w:t xml:space="preserve">, </w:t>
      </w:r>
      <w:r w:rsidR="006E3BFB">
        <w:rPr>
          <w:rStyle w:val="lev"/>
          <w:lang w:bidi="fr-FR"/>
        </w:rPr>
        <w:t>Mathis</w:t>
      </w:r>
      <w:r w:rsidRPr="60D90ED7">
        <w:rPr>
          <w:rStyle w:val="lev"/>
          <w:lang w:bidi="fr-FR"/>
        </w:rPr>
        <w:t xml:space="preserve"> </w:t>
      </w:r>
      <w:r w:rsidR="006E3BFB">
        <w:rPr>
          <w:rStyle w:val="lev"/>
          <w:lang w:bidi="fr-FR"/>
        </w:rPr>
        <w:t xml:space="preserve">Maximin, Rémy </w:t>
      </w:r>
      <w:proofErr w:type="spellStart"/>
      <w:r w:rsidR="006E3BFB">
        <w:rPr>
          <w:rStyle w:val="lev"/>
          <w:lang w:bidi="fr-FR"/>
        </w:rPr>
        <w:t>Denolle</w:t>
      </w:r>
      <w:proofErr w:type="spellEnd"/>
      <w:r w:rsidRPr="60D90ED7">
        <w:rPr>
          <w:rStyle w:val="lev"/>
          <w:lang w:bidi="fr-FR"/>
        </w:rPr>
        <w:t xml:space="preserve"> (Chef de projet)</w:t>
      </w:r>
    </w:p>
    <w:p xmlns:wp14="http://schemas.microsoft.com/office/word/2010/wordml" w:rsidRPr="00CF0C31" w:rsidR="00981912" w:rsidP="00981912" w:rsidRDefault="00981912" w14:paraId="54A040CE" wp14:textId="77777777">
      <w:pPr>
        <w:rPr>
          <w:color w:val="auto"/>
          <w:lang w:bidi="fr-FR"/>
        </w:rPr>
      </w:pPr>
      <w:r>
        <w:rPr>
          <w:rStyle w:val="lev"/>
          <w:color w:val="auto"/>
          <w:lang w:bidi="fr-FR"/>
        </w:rPr>
        <w:t>Pas d’absent</w:t>
      </w:r>
    </w:p>
    <w:p xmlns:wp14="http://schemas.microsoft.com/office/word/2010/wordml" w:rsidR="00981912" w:rsidP="00981912" w:rsidRDefault="00981912" w14:paraId="056C024C" wp14:textId="77777777">
      <w:pPr>
        <w:pStyle w:val="Titre1"/>
      </w:pPr>
      <w:r>
        <w:t>Actions réalisées au cours de la semaine :</w:t>
      </w:r>
    </w:p>
    <w:p xmlns:wp14="http://schemas.microsoft.com/office/word/2010/wordml" w:rsidR="00DF5FD0" w:rsidP="00DF5FD0" w:rsidRDefault="00DF5FD0" w14:paraId="0BE8E207" wp14:textId="43F88DED">
      <w:r w:rsidR="00DF5FD0">
        <w:rPr/>
        <w:t xml:space="preserve">Cette semaine nous avons eu </w:t>
      </w:r>
      <w:r w:rsidR="5A1A07AA">
        <w:rPr/>
        <w:t>5 créneaux de projet informatique.</w:t>
      </w:r>
    </w:p>
    <w:p w:rsidR="5A1A07AA" w:rsidP="5D84AC3A" w:rsidRDefault="5A1A07AA" w14:paraId="58E53C92" w14:textId="1DC23D29">
      <w:pPr>
        <w:pStyle w:val="Normal"/>
        <w:rPr>
          <w:b w:val="1"/>
          <w:bCs w:val="1"/>
          <w:u w:val="single"/>
        </w:rPr>
      </w:pPr>
      <w:r w:rsidRPr="5D84AC3A" w:rsidR="5A1A07AA">
        <w:rPr>
          <w:b w:val="1"/>
          <w:bCs w:val="1"/>
          <w:u w:val="single"/>
        </w:rPr>
        <w:t>Pendant la première journée, le lundi 29 juin :</w:t>
      </w:r>
    </w:p>
    <w:p w:rsidR="5A1A07AA" w:rsidP="5D84AC3A" w:rsidRDefault="5A1A07AA" w14:paraId="303C31E8" w14:textId="2A27BC3B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44546A" w:themeColor="text2" w:themeTint="FF" w:themeShade="FF"/>
          <w:sz w:val="22"/>
          <w:szCs w:val="22"/>
        </w:rPr>
      </w:pPr>
      <w:r w:rsidR="5A1A07AA">
        <w:rPr/>
        <w:t>Mathis a fini la partie image du portfolio qui consisté à pouvoir envoyer plusieurs images à la fois sur le portfolio du site internet.</w:t>
      </w:r>
    </w:p>
    <w:p w:rsidR="5A1A07AA" w:rsidP="5D84AC3A" w:rsidRDefault="5A1A07AA" w14:paraId="7316F2B1" w14:textId="736210BC">
      <w:pPr>
        <w:pStyle w:val="ListParagraph"/>
        <w:numPr>
          <w:ilvl w:val="0"/>
          <w:numId w:val="1"/>
        </w:numPr>
        <w:rPr>
          <w:b w:val="1"/>
          <w:bCs w:val="1"/>
          <w:color w:val="44546A" w:themeColor="text2" w:themeTint="FF" w:themeShade="FF"/>
          <w:sz w:val="22"/>
          <w:szCs w:val="22"/>
        </w:rPr>
      </w:pPr>
      <w:r w:rsidR="5A1A07AA">
        <w:rPr/>
        <w:t>Alyssa</w:t>
      </w:r>
      <w:r w:rsidR="3E8D6FBC">
        <w:rPr/>
        <w:t xml:space="preserve"> a</w:t>
      </w:r>
      <w:r w:rsidR="5A1A07AA">
        <w:rPr/>
        <w:t xml:space="preserve"> continu</w:t>
      </w:r>
      <w:r w:rsidR="74DA1BED">
        <w:rPr/>
        <w:t>é</w:t>
      </w:r>
      <w:r w:rsidR="5A1A07AA">
        <w:rPr/>
        <w:t xml:space="preserve"> la traduction du site internet</w:t>
      </w:r>
      <w:r w:rsidR="7FF9568B">
        <w:rPr/>
        <w:t xml:space="preserve"> mais a subi une panne sur son pc</w:t>
      </w:r>
      <w:r w:rsidR="5A1A07AA">
        <w:rPr/>
        <w:t>.</w:t>
      </w:r>
      <w:r w:rsidR="79612DD5">
        <w:rPr/>
        <w:t xml:space="preserve"> Loan et Mathis ont donc aidé Alyssa pour réparer cette panne.</w:t>
      </w:r>
    </w:p>
    <w:p w:rsidR="79612DD5" w:rsidP="5D84AC3A" w:rsidRDefault="79612DD5" w14:paraId="2240A895" w14:textId="5CF93190">
      <w:pPr>
        <w:pStyle w:val="ListParagraph"/>
        <w:numPr>
          <w:ilvl w:val="0"/>
          <w:numId w:val="1"/>
        </w:numPr>
        <w:rPr>
          <w:b w:val="1"/>
          <w:bCs w:val="1"/>
          <w:color w:val="44546A" w:themeColor="text2" w:themeTint="FF" w:themeShade="FF"/>
          <w:sz w:val="22"/>
          <w:szCs w:val="22"/>
        </w:rPr>
      </w:pPr>
      <w:r w:rsidR="79612DD5">
        <w:rPr/>
        <w:t xml:space="preserve">Loan et Rémy ont continué la recherche sur </w:t>
      </w:r>
      <w:r w:rsidR="79612DD5">
        <w:rPr/>
        <w:t>la</w:t>
      </w:r>
      <w:r w:rsidR="79612DD5">
        <w:rPr/>
        <w:t xml:space="preserve"> </w:t>
      </w:r>
      <w:proofErr w:type="spellStart"/>
      <w:r w:rsidR="79612DD5">
        <w:rPr/>
        <w:t>sonotech</w:t>
      </w:r>
      <w:proofErr w:type="spellEnd"/>
      <w:r w:rsidR="79612DD5">
        <w:rPr/>
        <w:t>.</w:t>
      </w:r>
    </w:p>
    <w:p w:rsidR="0FA9D5B2" w:rsidP="5D84AC3A" w:rsidRDefault="0FA9D5B2" w14:paraId="3CB1F4CF" w14:textId="0E4B4962">
      <w:pPr>
        <w:pStyle w:val="Normal"/>
        <w:rPr>
          <w:b w:val="1"/>
          <w:bCs w:val="1"/>
          <w:i w:val="0"/>
          <w:iCs w:val="0"/>
          <w:u w:val="single"/>
        </w:rPr>
      </w:pPr>
      <w:r w:rsidRPr="5D84AC3A" w:rsidR="0FA9D5B2">
        <w:rPr>
          <w:b w:val="1"/>
          <w:bCs w:val="1"/>
          <w:i w:val="0"/>
          <w:iCs w:val="0"/>
          <w:u w:val="single"/>
        </w:rPr>
        <w:t>P</w:t>
      </w:r>
      <w:r w:rsidRPr="5D84AC3A" w:rsidR="792EB397">
        <w:rPr>
          <w:b w:val="1"/>
          <w:bCs w:val="1"/>
          <w:i w:val="0"/>
          <w:iCs w:val="0"/>
          <w:u w:val="single"/>
        </w:rPr>
        <w:t>our</w:t>
      </w:r>
      <w:r w:rsidRPr="5D84AC3A" w:rsidR="0FA9D5B2">
        <w:rPr>
          <w:b w:val="1"/>
          <w:bCs w:val="1"/>
          <w:i w:val="0"/>
          <w:iCs w:val="0"/>
          <w:u w:val="single"/>
        </w:rPr>
        <w:t xml:space="preserve"> deuxième créneau de PI</w:t>
      </w:r>
      <w:r w:rsidRPr="5D84AC3A" w:rsidR="0E69A3AD">
        <w:rPr>
          <w:b w:val="1"/>
          <w:bCs w:val="1"/>
          <w:i w:val="0"/>
          <w:iCs w:val="0"/>
          <w:u w:val="single"/>
        </w:rPr>
        <w:t xml:space="preserve">, le mardi 30 juin </w:t>
      </w:r>
      <w:r w:rsidRPr="5D84AC3A" w:rsidR="0FA9D5B2">
        <w:rPr>
          <w:b w:val="1"/>
          <w:bCs w:val="1"/>
          <w:i w:val="0"/>
          <w:iCs w:val="0"/>
          <w:u w:val="single"/>
        </w:rPr>
        <w:t>:</w:t>
      </w:r>
    </w:p>
    <w:p w:rsidR="0FA9D5B2" w:rsidP="5D84AC3A" w:rsidRDefault="0FA9D5B2" w14:paraId="20CCBE62" w14:textId="73CE6623">
      <w:pPr>
        <w:pStyle w:val="Normal"/>
        <w:ind w:firstLine="708"/>
      </w:pPr>
      <w:r w:rsidR="0FA9D5B2">
        <w:rPr/>
        <w:t>Nous avons commencé la rédaction du cahier utilisateur pour que notre commanditaire puisse utiliser son site correctement et nous avons modifié notre m</w:t>
      </w:r>
      <w:r w:rsidR="3904BA55">
        <w:rPr/>
        <w:t xml:space="preserve">cd et </w:t>
      </w:r>
      <w:proofErr w:type="spellStart"/>
      <w:r w:rsidR="3904BA55">
        <w:rPr/>
        <w:t>mld</w:t>
      </w:r>
      <w:proofErr w:type="spellEnd"/>
      <w:r w:rsidR="3904BA55">
        <w:rPr/>
        <w:t>.</w:t>
      </w:r>
    </w:p>
    <w:p w:rsidR="3654202D" w:rsidP="5D84AC3A" w:rsidRDefault="3654202D" w14:paraId="4E4E83D2" w14:textId="1D1AED89">
      <w:pPr>
        <w:pStyle w:val="Normal"/>
        <w:rPr>
          <w:u w:val="single"/>
        </w:rPr>
      </w:pPr>
      <w:r w:rsidRPr="5D84AC3A" w:rsidR="3654202D">
        <w:rPr>
          <w:u w:val="single"/>
        </w:rPr>
        <w:t>Lors du trois</w:t>
      </w:r>
      <w:r w:rsidRPr="5D84AC3A" w:rsidR="5040093C">
        <w:rPr>
          <w:u w:val="single"/>
        </w:rPr>
        <w:t>i</w:t>
      </w:r>
      <w:r w:rsidRPr="5D84AC3A" w:rsidR="3654202D">
        <w:rPr>
          <w:u w:val="single"/>
        </w:rPr>
        <w:t>ème créneau PI</w:t>
      </w:r>
      <w:r w:rsidRPr="5D84AC3A" w:rsidR="5472A7C6">
        <w:rPr>
          <w:u w:val="single"/>
        </w:rPr>
        <w:t>, le mercredi 1 juillet :</w:t>
      </w:r>
    </w:p>
    <w:p w:rsidR="5472A7C6" w:rsidP="5D84AC3A" w:rsidRDefault="5472A7C6" w14:paraId="45C676C6" w14:textId="5F7E8DA6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44546A" w:themeColor="text2" w:themeTint="FF" w:themeShade="FF"/>
          <w:sz w:val="22"/>
          <w:szCs w:val="22"/>
          <w:u w:val="single"/>
        </w:rPr>
      </w:pPr>
      <w:r w:rsidR="5472A7C6">
        <w:rPr>
          <w:u w:val="none"/>
        </w:rPr>
        <w:t xml:space="preserve">Alyssa a continué de modifier le mcd et le </w:t>
      </w:r>
      <w:proofErr w:type="spellStart"/>
      <w:r w:rsidR="5472A7C6">
        <w:rPr>
          <w:u w:val="none"/>
        </w:rPr>
        <w:t>mld</w:t>
      </w:r>
      <w:proofErr w:type="spellEnd"/>
      <w:r w:rsidR="5472A7C6">
        <w:rPr>
          <w:u w:val="none"/>
        </w:rPr>
        <w:t>.</w:t>
      </w:r>
    </w:p>
    <w:p w:rsidR="5472A7C6" w:rsidP="5D84AC3A" w:rsidRDefault="5472A7C6" w14:paraId="7E978F90" w14:textId="3B300A0A">
      <w:pPr>
        <w:pStyle w:val="ListParagraph"/>
        <w:numPr>
          <w:ilvl w:val="0"/>
          <w:numId w:val="2"/>
        </w:numPr>
        <w:rPr>
          <w:b w:val="1"/>
          <w:bCs w:val="1"/>
          <w:color w:val="44546A" w:themeColor="text2" w:themeTint="FF" w:themeShade="FF"/>
          <w:sz w:val="22"/>
          <w:szCs w:val="22"/>
          <w:u w:val="single"/>
        </w:rPr>
      </w:pPr>
      <w:r w:rsidR="5472A7C6">
        <w:rPr>
          <w:u w:val="none"/>
        </w:rPr>
        <w:t>Mathis, Rémy et Loan ont continué la rédaction du cahier utilisateur</w:t>
      </w:r>
    </w:p>
    <w:p w:rsidR="6162D2FE" w:rsidP="5D84AC3A" w:rsidRDefault="6162D2FE" w14:paraId="0425A48A" w14:textId="375FFC7C">
      <w:pPr>
        <w:pStyle w:val="Normal"/>
        <w:rPr>
          <w:i w:val="0"/>
          <w:iCs w:val="0"/>
          <w:u w:val="single"/>
        </w:rPr>
      </w:pPr>
      <w:r w:rsidRPr="5D84AC3A" w:rsidR="6162D2FE">
        <w:rPr>
          <w:i w:val="0"/>
          <w:iCs w:val="0"/>
          <w:u w:val="single"/>
        </w:rPr>
        <w:t>Le quatrième créneau de PI s’est déroulé le jeudi 2 juillet :</w:t>
      </w:r>
    </w:p>
    <w:p w:rsidR="6162D2FE" w:rsidP="5D84AC3A" w:rsidRDefault="6162D2FE" w14:paraId="17DDA9B6" w14:textId="5EBC7BD3">
      <w:pPr>
        <w:pStyle w:val="Normal"/>
        <w:ind w:left="0" w:firstLine="708"/>
        <w:rPr>
          <w:u w:val="none"/>
        </w:rPr>
      </w:pPr>
      <w:r w:rsidR="6162D2FE">
        <w:rPr>
          <w:u w:val="none"/>
        </w:rPr>
        <w:t>Nous avons continué</w:t>
      </w:r>
      <w:r w:rsidR="1D8A5321">
        <w:rPr>
          <w:u w:val="none"/>
        </w:rPr>
        <w:t xml:space="preserve"> et fini</w:t>
      </w:r>
      <w:r w:rsidR="6162D2FE">
        <w:rPr>
          <w:u w:val="none"/>
        </w:rPr>
        <w:t xml:space="preserve"> la rédaction du cahier utilisateur, nous nous sommes occupés de commenter les différentes captures d’écran </w:t>
      </w:r>
      <w:r w:rsidR="0FDEC4D7">
        <w:rPr>
          <w:u w:val="none"/>
        </w:rPr>
        <w:t>d</w:t>
      </w:r>
      <w:r w:rsidR="6162D2FE">
        <w:rPr>
          <w:u w:val="none"/>
        </w:rPr>
        <w:t>e la partie utilisateur et administrateur du site.</w:t>
      </w:r>
    </w:p>
    <w:p w:rsidR="342986FE" w:rsidP="5D84AC3A" w:rsidRDefault="342986FE" w14:paraId="4DC29729" w14:textId="3BDD9EF7">
      <w:pPr>
        <w:pStyle w:val="Normal"/>
      </w:pPr>
      <w:r w:rsidR="342986FE">
        <w:rPr/>
        <w:t xml:space="preserve">Après avoir </w:t>
      </w:r>
      <w:r w:rsidR="499787FD">
        <w:rPr/>
        <w:t>fini la rédaction du cahier des charges, nous nous sommes réunis pour parler du Tech Day et</w:t>
      </w:r>
      <w:r w:rsidR="66A98B6D">
        <w:rPr/>
        <w:t xml:space="preserve"> commencé à</w:t>
      </w:r>
      <w:r w:rsidR="499787FD">
        <w:rPr/>
        <w:t xml:space="preserve"> préparer le diaporama de présentation du projet.</w:t>
      </w:r>
    </w:p>
    <w:p w:rsidR="5610557E" w:rsidP="5D84AC3A" w:rsidRDefault="5610557E" w14:paraId="19C8EADD" w14:textId="2A3F8977">
      <w:pPr>
        <w:pStyle w:val="Normal"/>
        <w:rPr>
          <w:u w:val="single"/>
        </w:rPr>
      </w:pPr>
      <w:r w:rsidRPr="5D84AC3A" w:rsidR="5610557E">
        <w:rPr>
          <w:u w:val="single"/>
        </w:rPr>
        <w:t>Enfin, pendant le dernier créneau PI, le vendredi 3 juillet :</w:t>
      </w:r>
    </w:p>
    <w:p w:rsidR="5610557E" w:rsidP="5D84AC3A" w:rsidRDefault="5610557E" w14:paraId="26A966C8" w14:textId="13062C4C">
      <w:pPr>
        <w:pStyle w:val="Normal"/>
        <w:ind w:firstLine="708"/>
      </w:pPr>
      <w:r w:rsidR="5610557E">
        <w:rPr/>
        <w:t xml:space="preserve">Nous avons continué la création du diaporama pour le Tech Day du 6 juillet pour ensuite rédiger nos textes </w:t>
      </w:r>
      <w:r w:rsidR="35FC6EF4">
        <w:rPr/>
        <w:t>pour la présentation.</w:t>
      </w:r>
    </w:p>
    <w:p xmlns:wp14="http://schemas.microsoft.com/office/word/2010/wordml" w:rsidR="00981912" w:rsidP="00981912" w:rsidRDefault="00981912" w14:paraId="7296E527" wp14:textId="77777777">
      <w:pPr>
        <w:pStyle w:val="Titre1"/>
      </w:pPr>
      <w:r w:rsidR="00981912">
        <w:rPr/>
        <w:t>Actions à mener la semaine prochaine :</w:t>
      </w:r>
    </w:p>
    <w:p w:rsidR="39F825A1" w:rsidP="5D84AC3A" w:rsidRDefault="39F825A1" w14:paraId="3C410F6A" w14:textId="692B8FE4">
      <w:pPr>
        <w:pStyle w:val="Normal"/>
      </w:pPr>
      <w:r w:rsidR="39F825A1">
        <w:rPr/>
        <w:t>Finir de s’</w:t>
      </w:r>
      <w:proofErr w:type="spellStart"/>
      <w:r w:rsidR="39F825A1">
        <w:rPr/>
        <w:t>entraiter</w:t>
      </w:r>
      <w:proofErr w:type="spellEnd"/>
      <w:r w:rsidR="39F825A1">
        <w:rPr/>
        <w:t xml:space="preserve"> pour le Tech Day</w:t>
      </w:r>
    </w:p>
    <w:p w:rsidR="39F825A1" w:rsidP="5D84AC3A" w:rsidRDefault="39F825A1" w14:paraId="3419017A" w14:textId="20B2B0A7">
      <w:pPr>
        <w:pStyle w:val="Normal"/>
      </w:pPr>
      <w:r w:rsidR="39F825A1">
        <w:rPr/>
        <w:t>Préparer la livraison</w:t>
      </w:r>
    </w:p>
    <w:p xmlns:wp14="http://schemas.microsoft.com/office/word/2010/wordml" w:rsidR="00981912" w:rsidRDefault="00981912" w14:paraId="0A37501D" wp14:textId="77777777"/>
    <w:sectPr w:rsidR="00981912" w:rsidSect="006030CC">
      <w:footerReference w:type="default" r:id="rId13"/>
      <w:footerReference w:type="first" r:id="rId14"/>
      <w:pgSz w:w="11906" w:h="16838" w:orient="portrait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1E353B" w:rsidRDefault="001E353B" w14:paraId="6A05A809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1E353B" w:rsidRDefault="001E353B" w14:paraId="5A39BBE3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5D240C" w:rsidRDefault="00981912" w14:paraId="3DC7B00B" wp14:textId="77777777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xmlns:wp14="http://schemas.microsoft.com/office/word/2010/wordml" w:rsidR="009C0DEE" w:rsidRDefault="009C0DEE" w14:paraId="2D5C774C" wp14:textId="77777777">
    <w:pPr>
      <w:pStyle w:val="Pieddepage"/>
    </w:pPr>
    <w:r>
      <w:rPr>
        <w:color w:val="808080" w:themeColor="background1" w:themeShade="8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24ED74BD" wp14:editId="266A3907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9C0DEE" w:rsidRDefault="009C0DEE" w14:paraId="150B8812" wp14:textId="77777777">
                          <w:r>
                            <w:t xml:space="preserve">Secrétaire : </w:t>
                          </w:r>
                          <w:r w:rsidR="002D71E7">
                            <w:t>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7593CB3">
            <v:shapetype id="_x0000_t202" coordsize="21600,21600" o:spt="202" path="m,l,21600r21600,l21600,xe" w14:anchorId="24ED74BD">
              <v:stroke joinstyle="miter"/>
              <v:path gradientshapeok="t" o:connecttype="rect"/>
            </v:shapetype>
            <v:shape id="Zone de texte 4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">
              <v:textbox>
                <w:txbxContent>
                  <w:p w:rsidR="009C0DEE" w:rsidRDefault="009C0DEE" w14:paraId="645E3ED7" wp14:textId="77777777">
                    <w:r>
                      <w:t xml:space="preserve">Secrétaire : </w:t>
                    </w:r>
                    <w:r w:rsidR="002D71E7">
                      <w:t>/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</w:rPr>
      <mc:AlternateContent>
        <mc:Choice Requires="wpg">
          <w:drawing>
            <wp:anchor xmlns:wp14="http://schemas.microsoft.com/office/word/2010/wordprocessingDrawing" distT="0" distB="0" distL="0" distR="0" simplePos="0" relativeHeight="251660288" behindDoc="0" locked="0" layoutInCell="1" allowOverlap="1" wp14:anchorId="0976AEA6" wp14:editId="69BDF0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6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xmlns:wp14="http://schemas.microsoft.com/office/word/2010/wordml" w:rsidRPr="009C0DEE" w:rsidR="009C0DEE" w:rsidRDefault="009C0DEE" w14:paraId="447CB382" wp14:textId="77777777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9C0DEE">
                                  <w:rPr>
                                    <w:color w:val="000000" w:themeColor="text1"/>
                                  </w:rPr>
                                  <w:t>06 novembre 2019</w:t>
                                </w:r>
                              </w:p>
                            </w:sdtContent>
                          </w:sdt>
                          <w:p xmlns:wp14="http://schemas.microsoft.com/office/word/2010/wordml" w:rsidR="009C0DEE" w:rsidRDefault="009C0DEE" w14:paraId="41C8F396" wp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F2BE5C6">
            <v:group id="Groupe 3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spid="_x0000_s1027" w14:anchorId="0976AEA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">
              <v:rect id="Rectangle 38" style="position:absolute;left:190;width:59436;height:188;visibility:visible;mso-wrap-style:square;v-text-anchor:middle" o:spid="_x0000_s1028" fillcolor="black [3213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/>
              <v:shape id="Zone de texte 39" style="position:absolute;top:666;width:59436;height:3333;visibility:visible;mso-wrap-style:square;v-text-anchor:bottom" o:spid="_x0000_s1029" filled="f" stroked="f" strokeweight=".5pt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1-06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Pr="009C0DEE" w:rsidR="009C0DEE" w:rsidRDefault="009C0DEE" w14:paraId="64F50642" wp14:textId="77777777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9C0DEE">
                            <w:rPr>
                              <w:color w:val="000000" w:themeColor="text1"/>
                            </w:rPr>
                            <w:t>06 novembre 2019</w:t>
                          </w:r>
                        </w:p>
                      </w:sdtContent>
                    </w:sdt>
                    <w:p w:rsidR="009C0DEE" w:rsidRDefault="009C0DEE" w14:paraId="72A3D3EC" wp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251659264" behindDoc="0" locked="0" layoutInCell="1" allowOverlap="1" wp14:anchorId="6CA0944C" wp14:editId="4C379C0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xmlns:wp14="http://schemas.microsoft.com/office/word/2010/wordml" w:rsidR="009C0DEE" w:rsidRDefault="009C0DEE" w14:paraId="0EB546F9" wp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4752009">
            <v:rect id="Rectangle 4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30" fillcolor="black [3213]" stroked="f" strokeweight="3pt" w14:anchorId="6CA0944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7wZlFp8CAACfBQAADgAAAAAAAAAAAAAAAAAuAgAAZHJz&#13;&#10;L2Uyb0RvYy54bWxQSwECLQAUAAYACAAAACEANXwM7t0AAAAIAQAADwAAAAAAAAAAAAAAAAD5BAAA&#13;&#10;ZHJzL2Rvd25yZXYueG1sUEsFBgAAAAAEAAQA8wAAAAMGAAAAAA==&#13;&#10;">
              <v:textbox>
                <w:txbxContent>
                  <w:p w:rsidR="009C0DEE" w:rsidRDefault="009C0DEE" w14:paraId="5DC1C3B9" wp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1E353B" w:rsidRDefault="001E353B" w14:paraId="5DAB6C7B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1E353B" w:rsidRDefault="001E353B" w14:paraId="02EB378F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67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D0"/>
    <w:rsid w:val="00095DB7"/>
    <w:rsid w:val="001E353B"/>
    <w:rsid w:val="00211F01"/>
    <w:rsid w:val="002D71E7"/>
    <w:rsid w:val="006E3BFB"/>
    <w:rsid w:val="0089254A"/>
    <w:rsid w:val="00981912"/>
    <w:rsid w:val="009A7ED2"/>
    <w:rsid w:val="009C0DEE"/>
    <w:rsid w:val="00A52282"/>
    <w:rsid w:val="00A83CFF"/>
    <w:rsid w:val="00B11C17"/>
    <w:rsid w:val="00D622EF"/>
    <w:rsid w:val="00DD149C"/>
    <w:rsid w:val="00DF5FD0"/>
    <w:rsid w:val="00FC0AC9"/>
    <w:rsid w:val="053F2995"/>
    <w:rsid w:val="06D896AA"/>
    <w:rsid w:val="0E69A3AD"/>
    <w:rsid w:val="0FA9D5B2"/>
    <w:rsid w:val="0FDEC4D7"/>
    <w:rsid w:val="11722D5F"/>
    <w:rsid w:val="16A277EA"/>
    <w:rsid w:val="1D8A5321"/>
    <w:rsid w:val="1E1D67DD"/>
    <w:rsid w:val="23275135"/>
    <w:rsid w:val="23C85F82"/>
    <w:rsid w:val="27D7E51F"/>
    <w:rsid w:val="28F8FE7E"/>
    <w:rsid w:val="31A1BF85"/>
    <w:rsid w:val="32C168F4"/>
    <w:rsid w:val="33250212"/>
    <w:rsid w:val="342986FE"/>
    <w:rsid w:val="357AB4D1"/>
    <w:rsid w:val="35FC6EF4"/>
    <w:rsid w:val="363FC711"/>
    <w:rsid w:val="3654202D"/>
    <w:rsid w:val="36BBC45E"/>
    <w:rsid w:val="3904BA55"/>
    <w:rsid w:val="390CE9E7"/>
    <w:rsid w:val="39F825A1"/>
    <w:rsid w:val="3E8D6FBC"/>
    <w:rsid w:val="3FEDA9C6"/>
    <w:rsid w:val="4045C975"/>
    <w:rsid w:val="40BB75B5"/>
    <w:rsid w:val="410920C7"/>
    <w:rsid w:val="48E09FA6"/>
    <w:rsid w:val="499787FD"/>
    <w:rsid w:val="4AB3704A"/>
    <w:rsid w:val="4D4BD45E"/>
    <w:rsid w:val="4D6799C3"/>
    <w:rsid w:val="4EDDD430"/>
    <w:rsid w:val="5040093C"/>
    <w:rsid w:val="5472A7C6"/>
    <w:rsid w:val="548BF608"/>
    <w:rsid w:val="555A766A"/>
    <w:rsid w:val="5610557E"/>
    <w:rsid w:val="5A1A07AA"/>
    <w:rsid w:val="5C7FC12E"/>
    <w:rsid w:val="5D0CAE5D"/>
    <w:rsid w:val="5D84AC3A"/>
    <w:rsid w:val="5E5341EB"/>
    <w:rsid w:val="60D90ED7"/>
    <w:rsid w:val="6162D2FE"/>
    <w:rsid w:val="65D93043"/>
    <w:rsid w:val="66A98B6D"/>
    <w:rsid w:val="67B4D996"/>
    <w:rsid w:val="6F5DDD1B"/>
    <w:rsid w:val="74094EC6"/>
    <w:rsid w:val="74DA1BED"/>
    <w:rsid w:val="757F320B"/>
    <w:rsid w:val="75946C92"/>
    <w:rsid w:val="765ACDDD"/>
    <w:rsid w:val="792EB397"/>
    <w:rsid w:val="79612DD5"/>
    <w:rsid w:val="7C5BEF70"/>
    <w:rsid w:val="7F1E85B2"/>
    <w:rsid w:val="7FF9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4C2BA"/>
  <w15:chartTrackingRefBased/>
  <w15:docId w15:val="{70786AD6-8B5A-DF4C-8D5C-9EC505C56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1912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2"/>
    <w:rsid w:val="00981912"/>
    <w:rPr>
      <w:rFonts w:asciiTheme="majorHAnsi" w:hAnsiTheme="majorHAnsi" w:eastAsiaTheme="majorEastAsia" w:cstheme="majorBidi"/>
      <w:b/>
      <w:bCs/>
      <w:color w:val="4472C4" w:themeColor="accent1"/>
      <w:sz w:val="28"/>
      <w:szCs w:val="28"/>
      <w:lang w:eastAsia="ja-JP"/>
    </w:rPr>
  </w:style>
  <w:style w:type="character" w:styleId="Titre2Car" w:customStyle="1">
    <w:name w:val="Titre 2 Car"/>
    <w:basedOn w:val="Policepardfaut"/>
    <w:link w:val="Titre2"/>
    <w:uiPriority w:val="2"/>
    <w:rsid w:val="00981912"/>
    <w:rPr>
      <w:rFonts w:asciiTheme="majorHAnsi" w:hAnsiTheme="majorHAnsi" w:eastAsiaTheme="majorEastAsia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"/>
    <w:rsid w:val="00981912"/>
    <w:rPr>
      <w:rFonts w:asciiTheme="majorHAnsi" w:hAnsiTheme="majorHAnsi" w:eastAsiaTheme="majorEastAsia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styleId="PieddepageCar" w:customStyle="1">
    <w:name w:val="Pied de page Car"/>
    <w:basedOn w:val="Policepardfaut"/>
    <w:link w:val="Pieddepage"/>
    <w:uiPriority w:val="99"/>
    <w:rsid w:val="00981912"/>
    <w:rPr>
      <w:rFonts w:asciiTheme="majorHAnsi" w:hAnsiTheme="majorHAnsi" w:eastAsiaTheme="majorEastAsia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hAnsiTheme="majorHAnsi" w:eastAsiaTheme="majorEastAsia" w:cstheme="majorBidi"/>
      <w:b/>
      <w:bCs/>
      <w:color w:val="44546A" w:themeColor="text2"/>
      <w:lang w:eastAsia="ja-JP"/>
    </w:rPr>
  </w:style>
  <w:style w:type="table" w:styleId="Tabledeformulaire" w:customStyle="1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color="7B7B7B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C0DEE"/>
    <w:rPr>
      <w:rFonts w:asciiTheme="majorHAnsi" w:hAnsiTheme="majorHAnsi" w:eastAsiaTheme="majorEastAsia" w:cstheme="majorBidi"/>
      <w:b/>
      <w:bCs/>
      <w:color w:val="44546A" w:themeColor="text2"/>
      <w:lang w:eastAsia="ja-JP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sv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numbering" Target="/word/numbering.xml" Id="Ra4741687d63f4cd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hismaximin/Library/Group%20Containers/UBF8T346G9.Office/User%20Content.localized/Templates.localized/Compte%20rendu%20Hebdomadaire%20PI%20S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4BB45B-9C2E-41E4-8B27-750BF0C459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Compte rendu Hebdomadaire PI S2.dotx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Mathis MAXIMIN</cp:lastModifiedBy>
  <cp:revision>3</cp:revision>
  <dcterms:created xsi:type="dcterms:W3CDTF">2020-07-20T12:52:00Z</dcterms:created>
  <dcterms:modified xsi:type="dcterms:W3CDTF">2020-07-21T12:01:36Z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