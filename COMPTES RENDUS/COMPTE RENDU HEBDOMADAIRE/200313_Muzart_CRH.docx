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50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eau de disposition"/>
      </w:tblPr>
      <w:tblGrid>
        <w:gridCol w:w="1234"/>
        <w:gridCol w:w="7537"/>
      </w:tblGrid>
      <w:tr w:rsidR="00981912" w:rsidTr="002D71E7">
        <w:trPr>
          <w:trHeight w:val="906"/>
          <w:tblHeader/>
        </w:trPr>
        <w:tc>
          <w:tcPr>
            <w:tcW w:w="1234" w:type="dxa"/>
          </w:tcPr>
          <w:p w:rsidR="00981912" w:rsidRDefault="00981912" w:rsidP="00267596"/>
        </w:tc>
        <w:tc>
          <w:tcPr>
            <w:tcW w:w="7537" w:type="dxa"/>
          </w:tcPr>
          <w:p w:rsidR="00981912" w:rsidRDefault="00981912" w:rsidP="009C0DEE">
            <w:pPr>
              <w:pStyle w:val="Titre"/>
              <w:jc w:val="center"/>
              <w:rPr>
                <w:lang w:bidi="fr-FR"/>
              </w:rPr>
            </w:pPr>
            <w:r>
              <w:rPr>
                <w:lang w:bidi="fr-FR"/>
              </w:rPr>
              <w:t>Compte rendu Hebdomadaire</w:t>
            </w:r>
          </w:p>
        </w:tc>
      </w:tr>
    </w:tbl>
    <w:p w:rsidR="00981912" w:rsidRDefault="00A83CFF" w:rsidP="00981912">
      <w:pPr>
        <w:rPr>
          <w:lang w:bidi="fr-FR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-394447</wp:posOffset>
            </wp:positionH>
            <wp:positionV relativeFrom="paragraph">
              <wp:posOffset>-1214120</wp:posOffset>
            </wp:positionV>
            <wp:extent cx="1453826" cy="1246094"/>
            <wp:effectExtent l="0" t="0" r="0" b="0"/>
            <wp:wrapNone/>
            <wp:docPr id="1" name="Image 1" descr="Une image contenant horloge, assiette, blanc,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PI S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3826" cy="12460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0DEE" w:rsidRPr="008B7D87"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34AC3D1" wp14:editId="7BC10DE4">
            <wp:simplePos x="0" y="0"/>
            <wp:positionH relativeFrom="column">
              <wp:posOffset>5719445</wp:posOffset>
            </wp:positionH>
            <wp:positionV relativeFrom="paragraph">
              <wp:posOffset>-1293072</wp:posOffset>
            </wp:positionV>
            <wp:extent cx="1045845" cy="536575"/>
            <wp:effectExtent l="0" t="0" r="0" b="0"/>
            <wp:wrapNone/>
            <wp:docPr id="3" name="Graphiqu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Tech.sv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5845" cy="53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F0A7C" w:rsidRPr="008B7D87" w:rsidRDefault="009F0A7C" w:rsidP="009F0A7C">
      <w:pPr>
        <w:rPr>
          <w:sz w:val="28"/>
          <w:szCs w:val="28"/>
          <w:lang w:bidi="fr-FR"/>
        </w:rPr>
      </w:pPr>
      <w:r w:rsidRPr="008B7D87">
        <w:rPr>
          <w:sz w:val="28"/>
          <w:szCs w:val="28"/>
          <w:lang w:bidi="fr-FR"/>
        </w:rPr>
        <w:t>Semaine du</w:t>
      </w:r>
      <w:r>
        <w:rPr>
          <w:sz w:val="28"/>
          <w:szCs w:val="28"/>
          <w:lang w:bidi="fr-FR"/>
        </w:rPr>
        <w:t xml:space="preserve"> 09/03/2020</w:t>
      </w:r>
      <w:r w:rsidRPr="008B7D87">
        <w:rPr>
          <w:sz w:val="28"/>
          <w:szCs w:val="28"/>
          <w:lang w:bidi="fr-FR"/>
        </w:rPr>
        <w:t xml:space="preserve"> au </w:t>
      </w:r>
      <w:r>
        <w:rPr>
          <w:sz w:val="28"/>
          <w:szCs w:val="28"/>
          <w:lang w:bidi="fr-FR"/>
        </w:rPr>
        <w:t>13/03/2020</w:t>
      </w:r>
    </w:p>
    <w:p w:rsidR="009F0A7C" w:rsidRPr="00DB791E" w:rsidRDefault="009F0A7C" w:rsidP="009F0A7C">
      <w:pPr>
        <w:pStyle w:val="Titre1"/>
        <w:rPr>
          <w:lang w:bidi="fr-FR"/>
        </w:rPr>
      </w:pPr>
      <w:r>
        <w:rPr>
          <w:lang w:bidi="fr-FR"/>
        </w:rPr>
        <w:t>Participants</w:t>
      </w:r>
    </w:p>
    <w:p w:rsidR="009F0A7C" w:rsidRDefault="009F0A7C" w:rsidP="009F0A7C">
      <w:pPr>
        <w:rPr>
          <w:rStyle w:val="lev"/>
          <w:lang w:bidi="fr-FR"/>
        </w:rPr>
      </w:pPr>
      <w:r w:rsidRPr="60D90ED7">
        <w:rPr>
          <w:lang w:bidi="fr-FR"/>
        </w:rPr>
        <w:t xml:space="preserve">Présents : </w:t>
      </w:r>
      <w:proofErr w:type="spellStart"/>
      <w:r>
        <w:rPr>
          <w:rStyle w:val="lev"/>
          <w:lang w:bidi="fr-FR"/>
        </w:rPr>
        <w:t>Loan</w:t>
      </w:r>
      <w:proofErr w:type="spellEnd"/>
      <w:r>
        <w:rPr>
          <w:rStyle w:val="lev"/>
          <w:lang w:bidi="fr-FR"/>
        </w:rPr>
        <w:t xml:space="preserve"> Courtois</w:t>
      </w:r>
      <w:r w:rsidRPr="60D90ED7">
        <w:rPr>
          <w:rStyle w:val="lev"/>
          <w:lang w:bidi="fr-FR"/>
        </w:rPr>
        <w:t xml:space="preserve">, </w:t>
      </w:r>
      <w:r>
        <w:rPr>
          <w:rStyle w:val="lev"/>
          <w:lang w:bidi="fr-FR"/>
        </w:rPr>
        <w:t>Alyssa</w:t>
      </w:r>
      <w:r w:rsidRPr="60D90ED7">
        <w:rPr>
          <w:rStyle w:val="lev"/>
          <w:lang w:bidi="fr-FR"/>
        </w:rPr>
        <w:t xml:space="preserve"> </w:t>
      </w:r>
      <w:r>
        <w:rPr>
          <w:rStyle w:val="lev"/>
          <w:lang w:bidi="fr-FR"/>
        </w:rPr>
        <w:t>Boyer</w:t>
      </w:r>
      <w:r w:rsidRPr="60D90ED7">
        <w:rPr>
          <w:rStyle w:val="lev"/>
          <w:lang w:bidi="fr-FR"/>
        </w:rPr>
        <w:t xml:space="preserve">, </w:t>
      </w:r>
      <w:r>
        <w:rPr>
          <w:rStyle w:val="lev"/>
          <w:lang w:bidi="fr-FR"/>
        </w:rPr>
        <w:t>Mathis</w:t>
      </w:r>
      <w:r w:rsidRPr="60D90ED7">
        <w:rPr>
          <w:rStyle w:val="lev"/>
          <w:lang w:bidi="fr-FR"/>
        </w:rPr>
        <w:t xml:space="preserve"> </w:t>
      </w:r>
      <w:r>
        <w:rPr>
          <w:rStyle w:val="lev"/>
          <w:lang w:bidi="fr-FR"/>
        </w:rPr>
        <w:t xml:space="preserve">Maximin, Rémy </w:t>
      </w:r>
      <w:proofErr w:type="spellStart"/>
      <w:r>
        <w:rPr>
          <w:rStyle w:val="lev"/>
          <w:lang w:bidi="fr-FR"/>
        </w:rPr>
        <w:t>Denolle</w:t>
      </w:r>
      <w:proofErr w:type="spellEnd"/>
      <w:r w:rsidRPr="60D90ED7">
        <w:rPr>
          <w:rStyle w:val="lev"/>
          <w:lang w:bidi="fr-FR"/>
        </w:rPr>
        <w:t xml:space="preserve"> (Chef de projet)</w:t>
      </w:r>
    </w:p>
    <w:p w:rsidR="009F0A7C" w:rsidRPr="00CF0C31" w:rsidRDefault="009F0A7C" w:rsidP="009F0A7C">
      <w:pPr>
        <w:rPr>
          <w:color w:val="auto"/>
          <w:lang w:bidi="fr-FR"/>
        </w:rPr>
      </w:pPr>
      <w:r>
        <w:rPr>
          <w:rStyle w:val="lev"/>
          <w:color w:val="auto"/>
          <w:lang w:bidi="fr-FR"/>
        </w:rPr>
        <w:t>Pas d’absent</w:t>
      </w:r>
    </w:p>
    <w:p w:rsidR="009F0A7C" w:rsidRDefault="009F0A7C" w:rsidP="009F0A7C"/>
    <w:p w:rsidR="009F0A7C" w:rsidRDefault="009F0A7C" w:rsidP="009F0A7C">
      <w:pPr>
        <w:pStyle w:val="Titre1"/>
      </w:pPr>
      <w:r>
        <w:t>Actions réalisées au cours de la semaine :</w:t>
      </w:r>
    </w:p>
    <w:p w:rsidR="009F0A7C" w:rsidRPr="002D71E7" w:rsidRDefault="009F0A7C" w:rsidP="009F0A7C">
      <w:r>
        <w:t xml:space="preserve">Nous avons pris connaissance du projet et avons fait la réunion de reformulation avec le commanditaire en </w:t>
      </w:r>
      <w:proofErr w:type="spellStart"/>
      <w:r>
        <w:t>visio</w:t>
      </w:r>
      <w:proofErr w:type="spellEnd"/>
      <w:r>
        <w:t xml:space="preserve"> conférence. Nous avons trouvé un nom de projet : </w:t>
      </w:r>
      <w:proofErr w:type="spellStart"/>
      <w:r>
        <w:t>MuZart</w:t>
      </w:r>
      <w:proofErr w:type="spellEnd"/>
      <w:r>
        <w:t xml:space="preserve">, crée un logo, une affiche. Nous avons également entamé le cahier des charges à la suite de ce rendez-vous. Nous avons commencé la présentation sur le logiciel </w:t>
      </w:r>
      <w:proofErr w:type="spellStart"/>
      <w:r>
        <w:t>Prezi</w:t>
      </w:r>
      <w:proofErr w:type="spellEnd"/>
      <w:r>
        <w:t xml:space="preserve"> pour l’avant-projet.</w:t>
      </w:r>
    </w:p>
    <w:p w:rsidR="009F0A7C" w:rsidRDefault="009F0A7C" w:rsidP="009F0A7C">
      <w:pPr>
        <w:pStyle w:val="Titre1"/>
      </w:pPr>
      <w:r>
        <w:t>Actions à mener la semaine prochaine :</w:t>
      </w:r>
    </w:p>
    <w:p w:rsidR="009F0A7C" w:rsidRDefault="009F0A7C" w:rsidP="009F0A7C">
      <w:r>
        <w:t xml:space="preserve">Continuer le CDC, finir l’affiche, finir la présentation sur </w:t>
      </w:r>
      <w:proofErr w:type="spellStart"/>
      <w:r>
        <w:t>Prezi</w:t>
      </w:r>
      <w:proofErr w:type="spellEnd"/>
      <w:r>
        <w:t>, finir la planification du projet.</w:t>
      </w:r>
    </w:p>
    <w:p w:rsidR="00981912" w:rsidRDefault="00981912"/>
    <w:sectPr w:rsidR="00981912" w:rsidSect="006030CC">
      <w:footerReference w:type="default" r:id="rId13"/>
      <w:footerReference w:type="first" r:id="rId14"/>
      <w:pgSz w:w="11906" w:h="16838" w:code="9"/>
      <w:pgMar w:top="1077" w:right="1089" w:bottom="720" w:left="1089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61FE" w:rsidRDefault="00EF61FE">
      <w:pPr>
        <w:spacing w:before="0" w:after="0" w:line="240" w:lineRule="auto"/>
      </w:pPr>
      <w:r>
        <w:separator/>
      </w:r>
    </w:p>
  </w:endnote>
  <w:endnote w:type="continuationSeparator" w:id="0">
    <w:p w:rsidR="00EF61FE" w:rsidRDefault="00EF61F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D240C" w:rsidRDefault="00981912">
    <w:pPr>
      <w:pStyle w:val="Pieddepage"/>
    </w:pPr>
    <w:r>
      <w:rPr>
        <w:lang w:bidi="fr-FR"/>
      </w:rPr>
      <w:t>Page </w:t>
    </w:r>
    <w:r>
      <w:rPr>
        <w:noProof w:val="0"/>
        <w:lang w:bidi="fr-FR"/>
      </w:rPr>
      <w:fldChar w:fldCharType="begin"/>
    </w:r>
    <w:r>
      <w:rPr>
        <w:lang w:bidi="fr-FR"/>
      </w:rPr>
      <w:instrText xml:space="preserve"> PAGE   \* MERGEFORMAT </w:instrText>
    </w:r>
    <w:r>
      <w:rPr>
        <w:noProof w:val="0"/>
        <w:lang w:bidi="fr-FR"/>
      </w:rPr>
      <w:fldChar w:fldCharType="separate"/>
    </w:r>
    <w:r>
      <w:rPr>
        <w:lang w:bidi="fr-FR"/>
      </w:rPr>
      <w:t>2</w:t>
    </w:r>
    <w:r>
      <w:rPr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C0DEE" w:rsidRDefault="009C0DEE">
    <w:pPr>
      <w:pStyle w:val="Pieddepage"/>
    </w:pPr>
    <w:r>
      <w:rPr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ED74BD" wp14:editId="266A3907">
              <wp:simplePos x="0" y="0"/>
              <wp:positionH relativeFrom="column">
                <wp:posOffset>17896</wp:posOffset>
              </wp:positionH>
              <wp:positionV relativeFrom="paragraph">
                <wp:posOffset>515674</wp:posOffset>
              </wp:positionV>
              <wp:extent cx="2289511" cy="364210"/>
              <wp:effectExtent l="0" t="0" r="0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89511" cy="3642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C0DEE" w:rsidRDefault="009C0DEE">
                          <w:r>
                            <w:t xml:space="preserve">Secrétaire : </w:t>
                          </w:r>
                          <w:r w:rsidR="002D71E7">
                            <w:t>/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ED74BD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26" type="#_x0000_t202" style="position:absolute;left:0;text-align:left;margin-left:1.4pt;margin-top:40.6pt;width:180.3pt;height:28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" filled="f" stroked="f">
              <v:textbox>
                <w:txbxContent>
                  <w:p w:rsidR="009C0DEE" w:rsidRDefault="009C0DEE">
                    <w:r>
                      <w:t xml:space="preserve">Secrétaire : </w:t>
                    </w:r>
                    <w:r w:rsidR="002D71E7">
                      <w:t>/</w:t>
                    </w:r>
                  </w:p>
                </w:txbxContent>
              </v:textbox>
            </v:shape>
          </w:pict>
        </mc:Fallback>
      </mc:AlternateContent>
    </w:r>
    <w:r>
      <w:rPr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976AEA6" wp14:editId="69BDF013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5943600" cy="394970"/>
              <wp:effectExtent l="0" t="0" r="0" b="0"/>
              <wp:wrapSquare wrapText="bothSides"/>
              <wp:docPr id="37" name="Groupe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95207"/>
                        <a:chOff x="0" y="0"/>
                        <a:chExt cx="5962650" cy="399913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Zone de texte 39"/>
                      <wps:cNvSpPr txBox="1"/>
                      <wps:spPr>
                        <a:xfrm>
                          <a:off x="0" y="66676"/>
                          <a:ext cx="5943600" cy="3332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000000" w:themeColor="text1"/>
                              </w:rPr>
                              <w:alias w:val="Date 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11-06T00:00:00Z">
                                <w:dateFormat w:val="dd MMMM 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9C0DEE" w:rsidRPr="009C0DEE" w:rsidRDefault="009C0DEE">
                                <w:pPr>
                                  <w:jc w:val="right"/>
                                  <w:rPr>
                                    <w:color w:val="000000" w:themeColor="text1"/>
                                  </w:rPr>
                                </w:pPr>
                                <w:r w:rsidRPr="009C0DEE">
                                  <w:rPr>
                                    <w:color w:val="000000" w:themeColor="text1"/>
                                  </w:rPr>
                                  <w:t>06 novembre 2019</w:t>
                                </w:r>
                              </w:p>
                            </w:sdtContent>
                          </w:sdt>
                          <w:p w:rsidR="009C0DEE" w:rsidRDefault="009C0DEE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976AEA6" id="Groupe 37" o:spid="_x0000_s1027" style="position:absolute;left:0;text-align:left;margin-left:416.8pt;margin-top:0;width:468pt;height:31.1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99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">
              <v:rect id="Rectangle 38" o:spid="_x0000_s1028" style="position:absolute;left:190;width:59436;height:18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" fillcolor="black [3213]" stroked="f" strokeweight="1pt"/>
              <v:shape id="Zone de texte 39" o:spid="_x0000_s1029" type="#_x0000_t202" style="position:absolute;top:666;width:59436;height:3333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" filled="f" stroked="f" strokeweight=".5pt">
                <v:textbox inset=",,,0">
                  <w:txbxContent>
                    <w:sdt>
                      <w:sdtPr>
                        <w:rPr>
                          <w:color w:val="000000" w:themeColor="text1"/>
                        </w:rPr>
                        <w:alias w:val="Date 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9-11-06T00:00:00Z">
                          <w:dateFormat w:val="dd MMMM yyyy"/>
                          <w:lid w:val="fr-FR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9C0DEE" w:rsidRPr="009C0DEE" w:rsidRDefault="009C0DEE">
                          <w:pPr>
                            <w:jc w:val="right"/>
                            <w:rPr>
                              <w:color w:val="000000" w:themeColor="text1"/>
                            </w:rPr>
                          </w:pPr>
                          <w:r w:rsidRPr="009C0DEE">
                            <w:rPr>
                              <w:color w:val="000000" w:themeColor="text1"/>
                            </w:rPr>
                            <w:t>06 novembre 2019</w:t>
                          </w:r>
                        </w:p>
                      </w:sdtContent>
                    </w:sdt>
                    <w:p w:rsidR="009C0DEE" w:rsidRDefault="009C0DEE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mc:AlternateContent>
        <mc:Choice Requires="wps">
          <w:drawing>
            <wp:anchor distT="0" distB="0" distL="0" distR="0" simplePos="0" relativeHeight="251659264" behindDoc="0" locked="0" layoutInCell="1" allowOverlap="1" wp14:anchorId="6CA0944C" wp14:editId="4C379C00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10326370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9C0DEE" w:rsidRDefault="009C0DEE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A0944C" id="Rectangle 40" o:spid="_x0000_s1030" style="position:absolute;left:0;text-align:left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" fillcolor="black [3213]" stroked="f" strokeweight="3pt">
              <v:textbox>
                <w:txbxContent>
                  <w:p w:rsidR="009C0DEE" w:rsidRDefault="009C0DEE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61FE" w:rsidRDefault="00EF61FE">
      <w:pPr>
        <w:spacing w:before="0" w:after="0" w:line="240" w:lineRule="auto"/>
      </w:pPr>
      <w:r>
        <w:separator/>
      </w:r>
    </w:p>
  </w:footnote>
  <w:footnote w:type="continuationSeparator" w:id="0">
    <w:p w:rsidR="00EF61FE" w:rsidRDefault="00EF61FE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A7C"/>
    <w:rsid w:val="00095DB7"/>
    <w:rsid w:val="00211F01"/>
    <w:rsid w:val="002D71E7"/>
    <w:rsid w:val="006E3BFB"/>
    <w:rsid w:val="0089254A"/>
    <w:rsid w:val="00981912"/>
    <w:rsid w:val="009A7ED2"/>
    <w:rsid w:val="009C0DEE"/>
    <w:rsid w:val="009F0A7C"/>
    <w:rsid w:val="00A52282"/>
    <w:rsid w:val="00A83CFF"/>
    <w:rsid w:val="00B11C17"/>
    <w:rsid w:val="00D622EF"/>
    <w:rsid w:val="00DD149C"/>
    <w:rsid w:val="00EF61FE"/>
    <w:rsid w:val="00FC0AC9"/>
    <w:rsid w:val="60D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AA37685-7406-0E43-B814-58B2AABE1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912"/>
    <w:pPr>
      <w:spacing w:before="120" w:after="120" w:line="288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paragraph" w:styleId="Titre1">
    <w:name w:val="heading 1"/>
    <w:basedOn w:val="Normal"/>
    <w:next w:val="Normal"/>
    <w:link w:val="Titre1Car"/>
    <w:uiPriority w:val="2"/>
    <w:qFormat/>
    <w:rsid w:val="00981912"/>
    <w:pPr>
      <w:keepNext/>
      <w:keepLines/>
      <w:spacing w:before="440" w:after="200" w:line="240" w:lineRule="auto"/>
      <w:contextualSpacing/>
      <w:outlineLvl w:val="0"/>
    </w:pPr>
    <w:rPr>
      <w:color w:val="4472C4" w:themeColor="accen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2"/>
    <w:unhideWhenUsed/>
    <w:qFormat/>
    <w:rsid w:val="00981912"/>
    <w:pPr>
      <w:keepNext/>
      <w:keepLines/>
      <w:spacing w:before="40" w:after="0"/>
      <w:outlineLvl w:val="1"/>
    </w:pPr>
    <w:rPr>
      <w:color w:val="7B7B7B" w:themeColor="accent3" w:themeShade="BF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981912"/>
    <w:rPr>
      <w:rFonts w:asciiTheme="majorHAnsi" w:eastAsiaTheme="majorEastAsia" w:hAnsiTheme="majorHAnsi" w:cstheme="majorBidi"/>
      <w:b/>
      <w:bCs/>
      <w:color w:val="4472C4" w:themeColor="accent1"/>
      <w:sz w:val="28"/>
      <w:szCs w:val="28"/>
      <w:lang w:eastAsia="ja-JP"/>
    </w:rPr>
  </w:style>
  <w:style w:type="character" w:customStyle="1" w:styleId="Titre2Car">
    <w:name w:val="Titre 2 Car"/>
    <w:basedOn w:val="Policepardfaut"/>
    <w:link w:val="Titre2"/>
    <w:uiPriority w:val="2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szCs w:val="26"/>
      <w:lang w:eastAsia="ja-JP"/>
    </w:rPr>
  </w:style>
  <w:style w:type="paragraph" w:styleId="Titre">
    <w:name w:val="Title"/>
    <w:basedOn w:val="Normal"/>
    <w:link w:val="TitreCar"/>
    <w:uiPriority w:val="1"/>
    <w:qFormat/>
    <w:rsid w:val="00981912"/>
    <w:pPr>
      <w:spacing w:before="0" w:after="440" w:line="240" w:lineRule="auto"/>
      <w:contextualSpacing/>
    </w:pPr>
    <w:rPr>
      <w:color w:val="7B7B7B" w:themeColor="accent3" w:themeShade="BF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"/>
    <w:rsid w:val="00981912"/>
    <w:rPr>
      <w:rFonts w:asciiTheme="majorHAnsi" w:eastAsiaTheme="majorEastAsia" w:hAnsiTheme="majorHAnsi" w:cstheme="majorBidi"/>
      <w:b/>
      <w:bCs/>
      <w:color w:val="7B7B7B" w:themeColor="accent3" w:themeShade="BF"/>
      <w:kern w:val="28"/>
      <w:sz w:val="52"/>
      <w:szCs w:val="52"/>
      <w:lang w:eastAsia="ja-JP"/>
    </w:rPr>
  </w:style>
  <w:style w:type="character" w:styleId="lev">
    <w:name w:val="Strong"/>
    <w:basedOn w:val="Policepardfaut"/>
    <w:uiPriority w:val="3"/>
    <w:unhideWhenUsed/>
    <w:qFormat/>
    <w:rsid w:val="00981912"/>
    <w:rPr>
      <w:b w:val="0"/>
      <w:bCs w:val="0"/>
      <w:color w:val="C45911" w:themeColor="accent2" w:themeShade="BF"/>
    </w:rPr>
  </w:style>
  <w:style w:type="paragraph" w:styleId="Pieddepage">
    <w:name w:val="footer"/>
    <w:basedOn w:val="Normal"/>
    <w:link w:val="PieddepageCar"/>
    <w:uiPriority w:val="99"/>
    <w:unhideWhenUsed/>
    <w:rsid w:val="00981912"/>
    <w:pPr>
      <w:spacing w:before="220" w:after="0" w:line="240" w:lineRule="auto"/>
      <w:jc w:val="right"/>
    </w:pPr>
    <w:rPr>
      <w:noProof/>
    </w:rPr>
  </w:style>
  <w:style w:type="character" w:customStyle="1" w:styleId="PieddepageCar">
    <w:name w:val="Pied de page Car"/>
    <w:basedOn w:val="Policepardfaut"/>
    <w:link w:val="Pieddepage"/>
    <w:uiPriority w:val="99"/>
    <w:rsid w:val="00981912"/>
    <w:rPr>
      <w:rFonts w:asciiTheme="majorHAnsi" w:eastAsiaTheme="majorEastAsia" w:hAnsiTheme="majorHAnsi" w:cstheme="majorBidi"/>
      <w:b/>
      <w:bCs/>
      <w:noProof/>
      <w:color w:val="44546A" w:themeColor="text2"/>
      <w:lang w:eastAsia="ja-JP"/>
    </w:rPr>
  </w:style>
  <w:style w:type="paragraph" w:styleId="Sansinterligne">
    <w:name w:val="No Spacing"/>
    <w:uiPriority w:val="99"/>
    <w:unhideWhenUsed/>
    <w:rsid w:val="00981912"/>
    <w:pPr>
      <w:spacing w:after="0" w:line="240" w:lineRule="auto"/>
    </w:pPr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  <w:style w:type="table" w:customStyle="1" w:styleId="Tabledeformulaire">
    <w:name w:val="Table de formulaire"/>
    <w:basedOn w:val="TableauNormal"/>
    <w:uiPriority w:val="99"/>
    <w:rsid w:val="00981912"/>
    <w:pPr>
      <w:spacing w:before="120" w:after="0" w:line="264" w:lineRule="auto"/>
    </w:pPr>
    <w:rPr>
      <w:rFonts w:eastAsiaTheme="minorEastAsia"/>
      <w:color w:val="A5A5A5" w:themeColor="accent3"/>
      <w:lang w:eastAsia="ja-JP"/>
    </w:rPr>
    <w:tblPr>
      <w:tblStyleColBandSize w:val="1"/>
      <w:tblBorders>
        <w:insideH w:val="single" w:sz="4" w:space="0" w:color="7B7B7B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C0DEE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C0DEE"/>
    <w:rPr>
      <w:rFonts w:asciiTheme="majorHAnsi" w:eastAsiaTheme="majorEastAsia" w:hAnsiTheme="majorHAnsi" w:cstheme="majorBidi"/>
      <w:b/>
      <w:bCs/>
      <w:color w:val="44546A" w:themeColor="text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sv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thismaximin/Library/Group%20Containers/UBF8T346G9.Office/User%20Content.localized/Templates.localized/Compte%20rendu%20Hebdomadaire%20PI%20S2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2019-11-06T00:00:00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9DE0AFC47D740A087DA1E03D5CFDC" ma:contentTypeVersion="9" ma:contentTypeDescription="Crée un document." ma:contentTypeScope="" ma:versionID="c44bb4e2bc2df197a15f4036d4eaed2b">
  <xsd:schema xmlns:xsd="http://www.w3.org/2001/XMLSchema" xmlns:xs="http://www.w3.org/2001/XMLSchema" xmlns:p="http://schemas.microsoft.com/office/2006/metadata/properties" xmlns:ns2="4f399fef-db41-414d-83a7-3e5b57111d51" xmlns:ns3="4816edc0-f5c9-4683-932a-d62beb8a4de4" targetNamespace="http://schemas.microsoft.com/office/2006/metadata/properties" ma:root="true" ma:fieldsID="b6db61cf8ba806183aaa079bddfc4d41" ns2:_="" ns3:_="">
    <xsd:import namespace="4f399fef-db41-414d-83a7-3e5b57111d51"/>
    <xsd:import namespace="4816edc0-f5c9-4683-932a-d62beb8a4d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399fef-db41-414d-83a7-3e5b57111d5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6edc0-f5c9-4683-932a-d62beb8a4de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B55C255-BBC2-4134-8B12-1C488AD4774E}"/>
</file>

<file path=customXml/itemProps3.xml><?xml version="1.0" encoding="utf-8"?>
<ds:datastoreItem xmlns:ds="http://schemas.openxmlformats.org/officeDocument/2006/customXml" ds:itemID="{673D3E1E-08A7-4FC4-A41F-900AE2C61EE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A54E6AC3-83F9-4D58-976C-AC7BC68FAF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Compte rendu Hebdomadaire PI S2.dotx</Template>
  <TotalTime>0</TotalTime>
  <Pages>1</Pages>
  <Words>110</Words>
  <Characters>610</Characters>
  <Application>Microsoft Office Word</Application>
  <DocSecurity>0</DocSecurity>
  <Lines>5</Lines>
  <Paragraphs>1</Paragraphs>
  <ScaleCrop>false</ScaleCrop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gstar112</dc:creator>
  <cp:keywords/>
  <dc:description/>
  <cp:lastModifiedBy>gstar112</cp:lastModifiedBy>
  <cp:revision>1</cp:revision>
  <dcterms:created xsi:type="dcterms:W3CDTF">2020-03-19T13:28:00Z</dcterms:created>
  <dcterms:modified xsi:type="dcterms:W3CDTF">2020-03-19T13:28:00Z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0x010100DA09DE0AFC47D740A087DA1E03D5CFDC</vt:lpwstr>
  </property>
</Properties>
</file>